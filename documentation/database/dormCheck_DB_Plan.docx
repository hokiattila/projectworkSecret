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51B0" w14:textId="7B212C57" w:rsidR="00BC1D68" w:rsidRPr="00530CE8" w:rsidRDefault="00BC1D68">
      <w:r w:rsidRPr="00530CE8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530CE8" w:rsidRDefault="00BC1D68"/>
    <w:p w14:paraId="4938E186" w14:textId="77777777" w:rsidR="00BC1D68" w:rsidRPr="00530CE8" w:rsidRDefault="00BC1D68"/>
    <w:p w14:paraId="34A3D9D1" w14:textId="77777777" w:rsidR="00BC1D68" w:rsidRPr="00530CE8" w:rsidRDefault="00BC1D68"/>
    <w:p w14:paraId="39AC054F" w14:textId="77777777" w:rsidR="00BC1D68" w:rsidRPr="00530CE8" w:rsidRDefault="00BC1D68"/>
    <w:p w14:paraId="487FA141" w14:textId="77777777" w:rsidR="00B37FE1" w:rsidRPr="00530CE8" w:rsidRDefault="00B37FE1" w:rsidP="00CE231F">
      <w:pPr>
        <w:rPr>
          <w:rFonts w:cs="Times New Roman"/>
          <w:b/>
          <w:bCs/>
          <w:sz w:val="72"/>
          <w:szCs w:val="72"/>
        </w:rPr>
      </w:pPr>
    </w:p>
    <w:p w14:paraId="793536BF" w14:textId="77777777" w:rsidR="00CE231F" w:rsidRPr="00530CE8" w:rsidRDefault="00CE231F" w:rsidP="00BC1D68">
      <w:pPr>
        <w:jc w:val="center"/>
        <w:rPr>
          <w:rFonts w:cs="Times New Roman"/>
          <w:b/>
          <w:bCs/>
          <w:sz w:val="72"/>
          <w:szCs w:val="72"/>
        </w:rPr>
      </w:pPr>
    </w:p>
    <w:p w14:paraId="588F7A21" w14:textId="7E96C5F5" w:rsidR="00BC1D68" w:rsidRPr="00530CE8" w:rsidRDefault="00EF325A" w:rsidP="00BC1D68">
      <w:pPr>
        <w:jc w:val="center"/>
        <w:rPr>
          <w:rFonts w:cs="Times New Roman"/>
          <w:b/>
          <w:bCs/>
          <w:sz w:val="72"/>
          <w:szCs w:val="72"/>
        </w:rPr>
      </w:pPr>
      <w:r w:rsidRPr="00530CE8">
        <w:rPr>
          <w:rFonts w:cs="Times New Roman"/>
          <w:b/>
          <w:bCs/>
          <w:sz w:val="72"/>
          <w:szCs w:val="72"/>
        </w:rPr>
        <w:t>Smart Dormitory Access Control System</w:t>
      </w:r>
    </w:p>
    <w:p w14:paraId="78540F4F" w14:textId="77777777" w:rsidR="00EF325A" w:rsidRPr="00530CE8" w:rsidRDefault="00EF325A" w:rsidP="00BC1D68">
      <w:pPr>
        <w:jc w:val="center"/>
        <w:rPr>
          <w:rFonts w:cs="Times New Roman"/>
          <w:sz w:val="56"/>
          <w:szCs w:val="56"/>
        </w:rPr>
      </w:pPr>
    </w:p>
    <w:p w14:paraId="338EE0CD" w14:textId="77777777" w:rsidR="00EF325A" w:rsidRPr="00530CE8" w:rsidRDefault="00EF325A" w:rsidP="00BC1D68">
      <w:pPr>
        <w:jc w:val="center"/>
        <w:rPr>
          <w:rFonts w:cs="Times New Roman"/>
          <w:b/>
          <w:bCs/>
          <w:sz w:val="56"/>
          <w:szCs w:val="56"/>
        </w:rPr>
      </w:pPr>
    </w:p>
    <w:p w14:paraId="5DE66AD6" w14:textId="44A97233" w:rsidR="00EF325A" w:rsidRPr="00530CE8" w:rsidRDefault="00EF325A" w:rsidP="00BC1D68">
      <w:pPr>
        <w:jc w:val="center"/>
        <w:rPr>
          <w:rFonts w:cs="Times New Roman"/>
          <w:sz w:val="52"/>
          <w:szCs w:val="52"/>
        </w:rPr>
      </w:pPr>
      <w:r w:rsidRPr="00530CE8">
        <w:rPr>
          <w:rFonts w:cs="Times New Roman"/>
          <w:sz w:val="52"/>
          <w:szCs w:val="52"/>
        </w:rPr>
        <w:t>Database Plan</w:t>
      </w:r>
    </w:p>
    <w:p w14:paraId="5BF89936" w14:textId="77777777" w:rsidR="00EF325A" w:rsidRPr="00530CE8" w:rsidRDefault="00EF325A" w:rsidP="00B37FE1">
      <w:pPr>
        <w:rPr>
          <w:rFonts w:cs="Times New Roman"/>
          <w:sz w:val="40"/>
          <w:szCs w:val="40"/>
        </w:rPr>
      </w:pPr>
    </w:p>
    <w:p w14:paraId="74995D2E" w14:textId="77777777" w:rsidR="00EF325A" w:rsidRPr="00530CE8" w:rsidRDefault="00EF325A" w:rsidP="00BC1D68">
      <w:pPr>
        <w:jc w:val="center"/>
        <w:rPr>
          <w:rFonts w:cs="Times New Roman"/>
          <w:sz w:val="40"/>
          <w:szCs w:val="40"/>
        </w:rPr>
      </w:pPr>
    </w:p>
    <w:p w14:paraId="12104C3F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594573D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01618DB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4B59D089" w14:textId="26E37BEE" w:rsidR="00BC1D68" w:rsidRPr="00530CE8" w:rsidRDefault="00EF325A" w:rsidP="00BC1D68">
      <w:pPr>
        <w:jc w:val="center"/>
        <w:rPr>
          <w:rFonts w:cs="Times New Roman"/>
          <w:sz w:val="40"/>
          <w:szCs w:val="40"/>
        </w:rPr>
      </w:pPr>
      <w:r w:rsidRPr="00530CE8">
        <w:rPr>
          <w:rFonts w:cs="Times New Roman"/>
          <w:sz w:val="40"/>
          <w:szCs w:val="40"/>
        </w:rPr>
        <w:t>Team</w:t>
      </w:r>
    </w:p>
    <w:p w14:paraId="295D2E7A" w14:textId="037DA9EF" w:rsidR="00EF325A" w:rsidRPr="00530CE8" w:rsidRDefault="00EF325A" w:rsidP="00B37FE1">
      <w:pPr>
        <w:jc w:val="center"/>
        <w:rPr>
          <w:rFonts w:cs="Times New Roman"/>
          <w:i/>
          <w:iCs/>
          <w:sz w:val="44"/>
          <w:szCs w:val="44"/>
        </w:rPr>
      </w:pPr>
      <w:proofErr w:type="spellStart"/>
      <w:r w:rsidRPr="00530CE8">
        <w:rPr>
          <w:rFonts w:cs="Times New Roman"/>
          <w:i/>
          <w:iCs/>
          <w:sz w:val="44"/>
          <w:szCs w:val="44"/>
        </w:rPr>
        <w:t>FreeCredit</w:t>
      </w:r>
      <w:proofErr w:type="spellEnd"/>
    </w:p>
    <w:p w14:paraId="2AD563E9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185EF650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76890FCC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6869E5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3701113E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FB0D4B" w14:textId="05391CDE" w:rsidR="00B37FE1" w:rsidRPr="00530CE8" w:rsidRDefault="00CE231F" w:rsidP="00CE231F">
      <w:pPr>
        <w:spacing w:after="120"/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IT Project Work</w:t>
      </w:r>
    </w:p>
    <w:p w14:paraId="38C1B302" w14:textId="5766A89A" w:rsidR="00BC1D68" w:rsidRPr="00530CE8" w:rsidRDefault="00BC1D68" w:rsidP="00BC1D68">
      <w:pPr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202</w:t>
      </w:r>
      <w:r w:rsidR="00EF325A" w:rsidRPr="00530CE8">
        <w:rPr>
          <w:rFonts w:cs="Times New Roman"/>
          <w:sz w:val="32"/>
          <w:szCs w:val="32"/>
        </w:rPr>
        <w:t>5</w:t>
      </w:r>
    </w:p>
    <w:p w14:paraId="65BCD1EC" w14:textId="77777777" w:rsidR="00B37FE1" w:rsidRPr="00530CE8" w:rsidRDefault="00B37FE1" w:rsidP="00BC1D68">
      <w:pPr>
        <w:jc w:val="center"/>
        <w:rPr>
          <w:rFonts w:ascii="Segoe UI" w:hAnsi="Segoe UI" w:cs="Segoe UI"/>
          <w:sz w:val="32"/>
          <w:szCs w:val="32"/>
        </w:rPr>
      </w:pPr>
    </w:p>
    <w:p w14:paraId="05B86072" w14:textId="2FB4EB21" w:rsidR="00CE231F" w:rsidRPr="00530CE8" w:rsidRDefault="00CE231F" w:rsidP="00A76F97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u w:val="single"/>
        </w:rPr>
      </w:pPr>
      <w:r w:rsidRPr="00530CE8">
        <w:rPr>
          <w:b/>
          <w:bCs/>
          <w:sz w:val="32"/>
          <w:szCs w:val="32"/>
          <w:u w:val="single"/>
        </w:rPr>
        <w:lastRenderedPageBreak/>
        <w:t>Requirement Catalog and Entity-Relationship Diagram</w:t>
      </w:r>
    </w:p>
    <w:p w14:paraId="7CD95525" w14:textId="3C8EA180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 xml:space="preserve">As part of our project, we aim to develop an automated dormitory </w:t>
      </w:r>
      <w:r w:rsidR="00530CE8">
        <w:rPr>
          <w:szCs w:val="24"/>
        </w:rPr>
        <w:t>access</w:t>
      </w:r>
      <w:r w:rsidRPr="00530CE8">
        <w:rPr>
          <w:szCs w:val="24"/>
        </w:rPr>
        <w:t xml:space="preserve"> control and monitoring system that simplifies student entry</w:t>
      </w:r>
      <w:r w:rsidR="00530CE8">
        <w:rPr>
          <w:szCs w:val="24"/>
        </w:rPr>
        <w:t xml:space="preserve"> </w:t>
      </w:r>
      <w:r w:rsidRPr="00530CE8">
        <w:rPr>
          <w:szCs w:val="24"/>
        </w:rPr>
        <w:t>using NFC cards. At the same time, it provides valuable insights for dormitory staff by tracking the number of students currently present and maintaining room assignments efficiently.</w:t>
      </w:r>
    </w:p>
    <w:p w14:paraId="38A46C7F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6E307F3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>Our design process began with analyzing the data storage requirements necessary for these functions, following the principles of relational database modeling.</w:t>
      </w:r>
    </w:p>
    <w:p w14:paraId="1EB4B784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5F10C50" w14:textId="77777777" w:rsidR="00A76F97" w:rsidRPr="00530CE8" w:rsidRDefault="00A76F97" w:rsidP="00A76F97">
      <w:pPr>
        <w:pStyle w:val="Listaszerbekezds"/>
        <w:spacing w:after="120"/>
        <w:ind w:left="284"/>
        <w:contextualSpacing w:val="0"/>
        <w:jc w:val="both"/>
        <w:rPr>
          <w:szCs w:val="24"/>
        </w:rPr>
      </w:pPr>
      <w:r w:rsidRPr="00530CE8">
        <w:rPr>
          <w:szCs w:val="24"/>
        </w:rPr>
        <w:t>Key data managed and stored by the system:</w:t>
      </w:r>
    </w:p>
    <w:p w14:paraId="5B7205DE" w14:textId="28D8927F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Student and staff information</w:t>
      </w:r>
    </w:p>
    <w:p w14:paraId="40580751" w14:textId="5AB6B7C4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Card data and logs</w:t>
      </w:r>
    </w:p>
    <w:p w14:paraId="643425E3" w14:textId="2479C566" w:rsidR="00CE231F" w:rsidRDefault="00A76F97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 w:rsidRPr="00530CE8">
        <w:rPr>
          <w:szCs w:val="24"/>
        </w:rPr>
        <w:t>Room and building details</w:t>
      </w:r>
    </w:p>
    <w:p w14:paraId="7CBFBAE8" w14:textId="299B187A" w:rsidR="00530CE8" w:rsidRDefault="00530CE8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Guest Reception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2C95EEB6" w14:textId="6A54C83F" w:rsidR="00530CE8" w:rsidRPr="00530CE8" w:rsidRDefault="00530CE8" w:rsidP="00530CE8">
      <w:pPr>
        <w:pStyle w:val="Listaszerbekezds"/>
        <w:numPr>
          <w:ilvl w:val="0"/>
          <w:numId w:val="18"/>
        </w:numPr>
        <w:spacing w:after="360"/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Service Inventory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080EE139" w14:textId="27A6CC17" w:rsidR="001425B1" w:rsidRPr="00723352" w:rsidRDefault="001425B1" w:rsidP="00723352">
      <w:pPr>
        <w:pStyle w:val="Listaszerbekezds"/>
        <w:spacing w:after="120"/>
        <w:ind w:left="284"/>
        <w:contextualSpacing w:val="0"/>
        <w:jc w:val="both"/>
        <w:rPr>
          <w:szCs w:val="24"/>
          <w:u w:val="single"/>
        </w:rPr>
      </w:pPr>
      <w:r w:rsidRPr="00530CE8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5D58200" wp14:editId="68648325">
            <wp:simplePos x="0" y="0"/>
            <wp:positionH relativeFrom="page">
              <wp:posOffset>717550</wp:posOffset>
            </wp:positionH>
            <wp:positionV relativeFrom="paragraph">
              <wp:posOffset>318770</wp:posOffset>
            </wp:positionV>
            <wp:extent cx="6413500" cy="3435350"/>
            <wp:effectExtent l="0" t="0" r="0" b="0"/>
            <wp:wrapTopAndBottom/>
            <wp:docPr id="135106412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64124" name="Kép 4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27341" t="3449" r="11238" b="29600"/>
                    <a:stretch/>
                  </pic:blipFill>
                  <pic:spPr bwMode="auto">
                    <a:xfrm>
                      <a:off x="0" y="0"/>
                      <a:ext cx="641350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97" w:rsidRPr="00530CE8">
        <w:rPr>
          <w:szCs w:val="24"/>
          <w:u w:val="single"/>
        </w:rPr>
        <w:t>Entity-Relationship Diagram:</w:t>
      </w:r>
    </w:p>
    <w:p w14:paraId="494E27A5" w14:textId="2E0B8019" w:rsidR="001425B1" w:rsidRPr="00530CE8" w:rsidRDefault="00A76F97" w:rsidP="001425B1">
      <w:pPr>
        <w:pStyle w:val="Listaszerbekezds"/>
        <w:numPr>
          <w:ilvl w:val="0"/>
          <w:numId w:val="17"/>
        </w:numPr>
        <w:spacing w:before="600" w:after="120"/>
        <w:ind w:left="284" w:hanging="357"/>
        <w:contextualSpacing w:val="0"/>
        <w:rPr>
          <w:b/>
          <w:bCs/>
          <w:sz w:val="32"/>
          <w:szCs w:val="32"/>
          <w:u w:val="single"/>
        </w:rPr>
      </w:pPr>
      <w:r w:rsidRPr="00530CE8">
        <w:rPr>
          <w:b/>
          <w:bCs/>
          <w:sz w:val="32"/>
          <w:szCs w:val="32"/>
          <w:u w:val="single"/>
        </w:rPr>
        <w:t>Entity-Relationship Diagram Mapping</w:t>
      </w:r>
    </w:p>
    <w:p w14:paraId="0C7AE8D9" w14:textId="00FFDB71" w:rsidR="00A76F97" w:rsidRPr="00530CE8" w:rsidRDefault="00A76F97" w:rsidP="001425B1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>,</w:t>
      </w:r>
      <w:r w:rsidR="005C2F5B"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</w:t>
      </w:r>
      <w:r w:rsidR="005C2F5B" w:rsidRPr="00530CE8">
        <w:rPr>
          <w:sz w:val="28"/>
          <w:szCs w:val="28"/>
        </w:rPr>
        <w:t xml:space="preserve">email, phone, </w:t>
      </w:r>
      <w:r w:rsidRPr="00530CE8">
        <w:rPr>
          <w:sz w:val="28"/>
          <w:szCs w:val="28"/>
        </w:rPr>
        <w:t xml:space="preserve">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img_path</w:t>
      </w:r>
      <w:proofErr w:type="spellEnd"/>
      <w:r w:rsidR="002B48C9"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="005C2F5B" w:rsidRPr="00530CE8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5C2F5B" w:rsidRPr="00530CE8">
        <w:rPr>
          <w:sz w:val="28"/>
          <w:szCs w:val="28"/>
        </w:rPr>
        <w:t>enroll_year</w:t>
      </w:r>
      <w:proofErr w:type="spellEnd"/>
      <w:r w:rsidR="005C2F5B" w:rsidRPr="00530CE8">
        <w:rPr>
          <w:sz w:val="28"/>
          <w:szCs w:val="28"/>
        </w:rPr>
        <w:t>)</w:t>
      </w:r>
    </w:p>
    <w:p w14:paraId="4A28DAC3" w14:textId="5CEA6FCA" w:rsidR="005C2F5B" w:rsidRPr="00530CE8" w:rsidRDefault="00F30977" w:rsidP="00F30977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room_code</w:t>
      </w:r>
      <w:proofErr w:type="spellEnd"/>
      <w:r w:rsidR="002B48C9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 w:rsidR="00A55623">
        <w:rPr>
          <w:i/>
          <w:iCs/>
          <w:sz w:val="28"/>
          <w:szCs w:val="28"/>
        </w:rPr>
        <w:t xml:space="preserve"> </w:t>
      </w:r>
      <w:r w:rsidR="001609C0"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67A0927F" w14:textId="3C048A56" w:rsidR="00F30977" w:rsidRPr="00530CE8" w:rsidRDefault="00BF13CA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ACCESS</w:t>
      </w:r>
      <w:r w:rsidR="00F30977" w:rsidRPr="00530CE8">
        <w:rPr>
          <w:b/>
          <w:bCs/>
          <w:sz w:val="28"/>
          <w:szCs w:val="28"/>
        </w:rPr>
        <w:t>CARD</w:t>
      </w:r>
      <w:r w:rsidR="00F30977" w:rsidRPr="00530CE8">
        <w:rPr>
          <w:sz w:val="28"/>
          <w:szCs w:val="28"/>
        </w:rPr>
        <w:t>(</w:t>
      </w:r>
      <w:proofErr w:type="spellStart"/>
      <w:proofErr w:type="gramEnd"/>
      <w:r w:rsidR="00F30977" w:rsidRPr="00530CE8">
        <w:rPr>
          <w:b/>
          <w:bCs/>
          <w:sz w:val="28"/>
          <w:szCs w:val="28"/>
        </w:rPr>
        <w:t>cardid</w:t>
      </w:r>
      <w:proofErr w:type="spellEnd"/>
      <w:r w:rsidR="00F30977" w:rsidRPr="00530CE8">
        <w:rPr>
          <w:sz w:val="28"/>
          <w:szCs w:val="28"/>
        </w:rPr>
        <w:t>)</w:t>
      </w:r>
    </w:p>
    <w:p w14:paraId="18E5F1BC" w14:textId="7E4558C5" w:rsidR="00F30977" w:rsidRPr="00530CE8" w:rsidRDefault="00F30977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 w:rsidR="00FF59BB">
        <w:rPr>
          <w:sz w:val="28"/>
          <w:szCs w:val="28"/>
        </w:rPr>
        <w:t>build_</w:t>
      </w:r>
      <w:r w:rsidR="00A55623">
        <w:rPr>
          <w:sz w:val="28"/>
          <w:szCs w:val="28"/>
        </w:rPr>
        <w:t>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237979" w:rsidRPr="00530CE8">
        <w:rPr>
          <w:sz w:val="28"/>
          <w:szCs w:val="28"/>
        </w:rPr>
        <w:t>b</w:t>
      </w:r>
      <w:r w:rsidR="00A55623"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7CAF1979" w14:textId="0CB5D92B" w:rsidR="00F30977" w:rsidRPr="00530CE8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USERLOGS</w:t>
      </w:r>
      <w:r w:rsidR="00F30977" w:rsidRPr="00530CE8">
        <w:rPr>
          <w:sz w:val="28"/>
          <w:szCs w:val="28"/>
        </w:rPr>
        <w:t>(</w:t>
      </w:r>
      <w:proofErr w:type="spellStart"/>
      <w:proofErr w:type="gramEnd"/>
      <w:r w:rsidR="00F30977" w:rsidRPr="00530CE8">
        <w:rPr>
          <w:b/>
          <w:bCs/>
          <w:sz w:val="28"/>
          <w:szCs w:val="28"/>
        </w:rPr>
        <w:t>logid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ip_address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geo_info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log_time</w:t>
      </w:r>
      <w:proofErr w:type="spellEnd"/>
      <w:r w:rsidR="001609C0" w:rsidRPr="00530CE8">
        <w:rPr>
          <w:sz w:val="28"/>
          <w:szCs w:val="28"/>
        </w:rPr>
        <w:t xml:space="preserve">, </w:t>
      </w:r>
      <w:proofErr w:type="spellStart"/>
      <w:r w:rsidR="001609C0" w:rsidRPr="00530CE8">
        <w:rPr>
          <w:i/>
          <w:iCs/>
          <w:sz w:val="28"/>
          <w:szCs w:val="28"/>
        </w:rPr>
        <w:t>userid</w:t>
      </w:r>
      <w:proofErr w:type="spellEnd"/>
      <w:r w:rsidR="00F30977" w:rsidRPr="00530CE8">
        <w:rPr>
          <w:sz w:val="28"/>
          <w:szCs w:val="28"/>
        </w:rPr>
        <w:t>)</w:t>
      </w:r>
    </w:p>
    <w:p w14:paraId="69F2C2FA" w14:textId="2054836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SERVICES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description, </w:t>
      </w:r>
      <w:proofErr w:type="spellStart"/>
      <w:r w:rsidRPr="001F3446">
        <w:rPr>
          <w:sz w:val="28"/>
          <w:szCs w:val="28"/>
        </w:rPr>
        <w:t>monthly_cost</w:t>
      </w:r>
      <w:proofErr w:type="spellEnd"/>
      <w:r w:rsidRPr="001F3446">
        <w:rPr>
          <w:sz w:val="28"/>
          <w:szCs w:val="28"/>
        </w:rPr>
        <w:t xml:space="preserve">) </w:t>
      </w:r>
    </w:p>
    <w:p w14:paraId="576019A8" w14:textId="0200A5B8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guest_id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r w:rsidR="008465F7">
        <w:rPr>
          <w:sz w:val="28"/>
          <w:szCs w:val="28"/>
        </w:rPr>
        <w:t xml:space="preserve">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1F18C364" w14:textId="6668E358" w:rsidR="001F3446" w:rsidRP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188B013E" w14:textId="2F7FF04F" w:rsid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>semester</w:t>
      </w:r>
      <w:r w:rsidRPr="001F3446">
        <w:rPr>
          <w:b/>
          <w:bCs/>
          <w:sz w:val="28"/>
          <w:szCs w:val="28"/>
        </w:rPr>
        <w:t xml:space="preserve">, </w:t>
      </w:r>
      <w:r w:rsidRPr="008465F7">
        <w:rPr>
          <w:sz w:val="28"/>
          <w:szCs w:val="28"/>
        </w:rPr>
        <w:t>moved in</w:t>
      </w:r>
      <w:r w:rsidRPr="00530CE8">
        <w:rPr>
          <w:sz w:val="28"/>
          <w:szCs w:val="28"/>
        </w:rPr>
        <w:t>)</w:t>
      </w:r>
    </w:p>
    <w:p w14:paraId="1BC5E209" w14:textId="54F527B4" w:rsidR="001609C0" w:rsidRDefault="001609C0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845360"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1F3446"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2D766B7C" w14:textId="2DEB868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725859A" w14:textId="3DD1E0BF" w:rsidR="0098503C" w:rsidRPr="00096854" w:rsidRDefault="00FF59BB" w:rsidP="00096854">
      <w:pPr>
        <w:pStyle w:val="Listaszerbekezds"/>
        <w:spacing w:after="60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proofErr w:type="gramEnd"/>
      <w:r w:rsidRPr="00FF59BB">
        <w:rPr>
          <w:b/>
          <w:bCs/>
          <w:i/>
          <w:iCs/>
          <w:sz w:val="28"/>
          <w:szCs w:val="28"/>
        </w:rPr>
        <w:t>guest_id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5384E41" w14:textId="2A5F9D42" w:rsidR="001609C0" w:rsidRPr="00530CE8" w:rsidRDefault="00C401F4" w:rsidP="00C401F4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sz w:val="32"/>
          <w:szCs w:val="32"/>
          <w:u w:val="single"/>
        </w:rPr>
      </w:pPr>
      <w:proofErr w:type="spellStart"/>
      <w:r w:rsidRPr="00530CE8">
        <w:rPr>
          <w:b/>
          <w:bCs/>
          <w:sz w:val="32"/>
          <w:szCs w:val="32"/>
          <w:u w:val="single"/>
        </w:rPr>
        <w:t>Normalisation</w:t>
      </w:r>
      <w:proofErr w:type="spellEnd"/>
    </w:p>
    <w:p w14:paraId="36679387" w14:textId="04A0DC16" w:rsidR="001609C0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1NF:</w:t>
      </w:r>
      <w:r w:rsidRPr="00530CE8">
        <w:rPr>
          <w:sz w:val="28"/>
          <w:szCs w:val="28"/>
        </w:rPr>
        <w:t xml:space="preserve"> None of the tables violate the First Normal Form, as each table has a primary key and does not contain composite attributes.</w:t>
      </w:r>
    </w:p>
    <w:p w14:paraId="33155B81" w14:textId="7538412B" w:rsidR="00C401F4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2NF:</w:t>
      </w:r>
      <w:r w:rsidRPr="00530CE8">
        <w:rPr>
          <w:sz w:val="28"/>
          <w:szCs w:val="28"/>
        </w:rPr>
        <w:t xml:space="preserve"> The tables comply with the Second Normal Form, as every non-key attribute fully depends on the table's primary key.</w:t>
      </w:r>
    </w:p>
    <w:p w14:paraId="7EAB1B04" w14:textId="18D6F961" w:rsidR="00A76F97" w:rsidRDefault="00C401F4" w:rsidP="007804F4">
      <w:pPr>
        <w:spacing w:after="480"/>
        <w:ind w:left="1134" w:hanging="1134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 xml:space="preserve">     3NF:</w:t>
      </w:r>
      <w:r w:rsidRPr="00530CE8">
        <w:rPr>
          <w:szCs w:val="24"/>
        </w:rPr>
        <w:t xml:space="preserve"> </w:t>
      </w:r>
      <w:r w:rsidRPr="00530CE8">
        <w:rPr>
          <w:sz w:val="28"/>
          <w:szCs w:val="28"/>
        </w:rPr>
        <w:t>The {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} → </w:t>
      </w:r>
      <w:r w:rsidR="007804F4" w:rsidRPr="00530CE8">
        <w:rPr>
          <w:sz w:val="28"/>
          <w:szCs w:val="28"/>
        </w:rPr>
        <w:t>{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="007804F4" w:rsidRPr="00530CE8">
        <w:rPr>
          <w:sz w:val="28"/>
          <w:szCs w:val="28"/>
        </w:rPr>
        <w:t>}</w:t>
      </w:r>
      <w:r w:rsidRPr="00530CE8">
        <w:rPr>
          <w:sz w:val="28"/>
          <w:szCs w:val="28"/>
        </w:rPr>
        <w:t xml:space="preserve"> transitive dependency in the LOGIN table violates the Third Normal Form (3NF), so the geo information </w:t>
      </w:r>
      <w:proofErr w:type="gramStart"/>
      <w:r w:rsidR="0098503C" w:rsidRPr="00530CE8">
        <w:rPr>
          <w:sz w:val="28"/>
          <w:szCs w:val="28"/>
        </w:rPr>
        <w:t>has to</w:t>
      </w:r>
      <w:proofErr w:type="gramEnd"/>
      <w:r w:rsidR="0098503C" w:rsidRPr="00530CE8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in a separate table.</w:t>
      </w:r>
    </w:p>
    <w:p w14:paraId="5B996DF8" w14:textId="53CD950B" w:rsidR="008C089C" w:rsidRDefault="008C089C" w:rsidP="008C089C">
      <w:pPr>
        <w:spacing w:after="480"/>
        <w:ind w:left="113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>The {</w:t>
      </w:r>
      <w:r>
        <w:rPr>
          <w:sz w:val="28"/>
          <w:szCs w:val="28"/>
        </w:rPr>
        <w:t>name</w:t>
      </w:r>
      <w:r w:rsidRPr="00530CE8">
        <w:rPr>
          <w:sz w:val="28"/>
          <w:szCs w:val="28"/>
        </w:rPr>
        <w:t>} → {</w:t>
      </w:r>
      <w:proofErr w:type="spellStart"/>
      <w:r>
        <w:rPr>
          <w:sz w:val="28"/>
          <w:szCs w:val="28"/>
        </w:rPr>
        <w:t>ID_card</w:t>
      </w:r>
      <w:proofErr w:type="spellEnd"/>
      <w:r w:rsidRPr="00530CE8">
        <w:rPr>
          <w:sz w:val="28"/>
          <w:szCs w:val="28"/>
        </w:rPr>
        <w:t xml:space="preserve">} transitive dependency in the LOGIN table violates the Third Normal Form (3NF), so the </w:t>
      </w:r>
      <w:r>
        <w:rPr>
          <w:sz w:val="28"/>
          <w:szCs w:val="28"/>
        </w:rPr>
        <w:t>card number</w:t>
      </w:r>
      <w:r w:rsidRPr="00530CE8">
        <w:rPr>
          <w:sz w:val="28"/>
          <w:szCs w:val="28"/>
        </w:rPr>
        <w:t xml:space="preserve"> </w:t>
      </w:r>
      <w:r w:rsidR="00A83536" w:rsidRPr="00530CE8">
        <w:rPr>
          <w:sz w:val="28"/>
          <w:szCs w:val="28"/>
        </w:rPr>
        <w:t>must</w:t>
      </w:r>
      <w:r w:rsidRPr="00530C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also </w:t>
      </w:r>
      <w:r w:rsidRPr="00530CE8">
        <w:rPr>
          <w:sz w:val="28"/>
          <w:szCs w:val="28"/>
        </w:rPr>
        <w:t>be stored in a separate table.</w:t>
      </w:r>
    </w:p>
    <w:p w14:paraId="2014F7FC" w14:textId="535D12EF" w:rsidR="008C089C" w:rsidRPr="00530CE8" w:rsidRDefault="008C089C" w:rsidP="0054241C">
      <w:pPr>
        <w:spacing w:after="480"/>
        <w:ind w:left="113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>The {</w:t>
      </w:r>
      <w:r>
        <w:rPr>
          <w:sz w:val="28"/>
          <w:szCs w:val="28"/>
        </w:rPr>
        <w:t>description</w:t>
      </w:r>
      <w:r w:rsidRPr="00530CE8">
        <w:rPr>
          <w:sz w:val="28"/>
          <w:szCs w:val="28"/>
        </w:rPr>
        <w:t>} → {</w:t>
      </w:r>
      <w:proofErr w:type="spellStart"/>
      <w:r>
        <w:rPr>
          <w:sz w:val="28"/>
          <w:szCs w:val="28"/>
        </w:rPr>
        <w:t>monthly_cost</w:t>
      </w:r>
      <w:proofErr w:type="spellEnd"/>
      <w:r w:rsidRPr="00530CE8">
        <w:rPr>
          <w:sz w:val="28"/>
          <w:szCs w:val="28"/>
        </w:rPr>
        <w:t xml:space="preserve">} transitive dependency in the LOGIN table violates the Third Normal Form (3NF), so </w:t>
      </w:r>
      <w:r w:rsidR="0054241C">
        <w:rPr>
          <w:sz w:val="28"/>
          <w:szCs w:val="28"/>
        </w:rPr>
        <w:t>cost information</w:t>
      </w:r>
      <w:r w:rsidRPr="00530C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also </w:t>
      </w:r>
      <w:r w:rsidR="00A83536">
        <w:rPr>
          <w:sz w:val="28"/>
          <w:szCs w:val="28"/>
        </w:rPr>
        <w:t>must</w:t>
      </w:r>
      <w:r w:rsidR="0054241C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</w:t>
      </w:r>
      <w:r w:rsidR="0054241C">
        <w:rPr>
          <w:sz w:val="28"/>
          <w:szCs w:val="28"/>
        </w:rPr>
        <w:t>separately.</w:t>
      </w:r>
    </w:p>
    <w:p w14:paraId="39336C61" w14:textId="16D7F252" w:rsidR="00C401F4" w:rsidRPr="00530CE8" w:rsidRDefault="007804F4" w:rsidP="00E74BBC">
      <w:pPr>
        <w:spacing w:after="240"/>
        <w:jc w:val="both"/>
        <w:rPr>
          <w:b/>
          <w:bCs/>
          <w:sz w:val="28"/>
          <w:szCs w:val="28"/>
        </w:rPr>
      </w:pPr>
      <w:r w:rsidRPr="00530CE8">
        <w:rPr>
          <w:b/>
          <w:bCs/>
          <w:sz w:val="28"/>
          <w:szCs w:val="28"/>
        </w:rPr>
        <w:t>Final Data Tables</w:t>
      </w:r>
      <w:r w:rsidR="00BC6D59" w:rsidRPr="00530CE8">
        <w:rPr>
          <w:b/>
          <w:bCs/>
          <w:sz w:val="28"/>
          <w:szCs w:val="28"/>
        </w:rPr>
        <w:t>:</w:t>
      </w:r>
    </w:p>
    <w:p w14:paraId="132EED77" w14:textId="77777777" w:rsidR="00A83536" w:rsidRPr="00530CE8" w:rsidRDefault="00A83536" w:rsidP="00A83536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email, phone, 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img_path</w:t>
      </w:r>
      <w:proofErr w:type="spellEnd"/>
      <w:r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 xml:space="preserve">, 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</w:t>
      </w:r>
    </w:p>
    <w:p w14:paraId="0A58A3F5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0596AA8D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ACCESS</w:t>
      </w:r>
      <w:r w:rsidRPr="00530CE8">
        <w:rPr>
          <w:b/>
          <w:bCs/>
          <w:sz w:val="28"/>
          <w:szCs w:val="28"/>
        </w:rPr>
        <w:t>CARD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</w:t>
      </w:r>
    </w:p>
    <w:p w14:paraId="00198DB6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build_name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b</w:t>
      </w:r>
      <w:r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6F5E3237" w14:textId="64214F1D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USERLOGS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log_time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</w:t>
      </w:r>
    </w:p>
    <w:p w14:paraId="0BB9638B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SERVICES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description, </w:t>
      </w:r>
      <w:proofErr w:type="spellStart"/>
      <w:r w:rsidRPr="001F3446">
        <w:rPr>
          <w:sz w:val="28"/>
          <w:szCs w:val="28"/>
        </w:rPr>
        <w:t>monthly_cost</w:t>
      </w:r>
      <w:proofErr w:type="spellEnd"/>
      <w:r w:rsidRPr="001F3446">
        <w:rPr>
          <w:sz w:val="28"/>
          <w:szCs w:val="28"/>
        </w:rPr>
        <w:t xml:space="preserve">) </w:t>
      </w:r>
    </w:p>
    <w:p w14:paraId="622C7A79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guest_id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5F636FE3" w14:textId="77777777" w:rsidR="00A83536" w:rsidRPr="001F344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04C841F1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>semester, moved in</w:t>
      </w:r>
      <w:r w:rsidRPr="00530CE8">
        <w:rPr>
          <w:sz w:val="28"/>
          <w:szCs w:val="28"/>
        </w:rPr>
        <w:t>)</w:t>
      </w:r>
    </w:p>
    <w:p w14:paraId="1196724D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53ABACD8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C12AF22" w14:textId="77777777" w:rsidR="00A83536" w:rsidRPr="00096854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proofErr w:type="gramEnd"/>
      <w:r w:rsidRPr="00FF59BB">
        <w:rPr>
          <w:b/>
          <w:bCs/>
          <w:i/>
          <w:iCs/>
          <w:sz w:val="28"/>
          <w:szCs w:val="28"/>
        </w:rPr>
        <w:t>guest_id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2E64CFD" w14:textId="41851D73" w:rsidR="005D51F1" w:rsidRDefault="007804F4" w:rsidP="00A83536">
      <w:pPr>
        <w:spacing w:after="240"/>
        <w:jc w:val="both"/>
        <w:rPr>
          <w:sz w:val="28"/>
          <w:szCs w:val="28"/>
        </w:rPr>
      </w:pPr>
      <w:r w:rsidRPr="00A83536">
        <w:rPr>
          <w:b/>
          <w:bCs/>
          <w:sz w:val="28"/>
          <w:szCs w:val="28"/>
        </w:rPr>
        <w:t xml:space="preserve">    GEO_</w:t>
      </w:r>
      <w:proofErr w:type="gramStart"/>
      <w:r w:rsidRPr="00A83536">
        <w:rPr>
          <w:b/>
          <w:bCs/>
          <w:sz w:val="28"/>
          <w:szCs w:val="28"/>
        </w:rPr>
        <w:t>INFO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</w:t>
      </w:r>
    </w:p>
    <w:p w14:paraId="6898E785" w14:textId="65DCD74A" w:rsidR="00A83536" w:rsidRDefault="00A83536" w:rsidP="00A83536">
      <w:pPr>
        <w:spacing w:after="240"/>
        <w:ind w:left="425" w:hanging="42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 w:rsidRPr="00A83536">
        <w:rPr>
          <w:b/>
          <w:bCs/>
          <w:sz w:val="28"/>
          <w:szCs w:val="28"/>
        </w:rPr>
        <w:t>PRICES</w:t>
      </w:r>
      <w:r>
        <w:rPr>
          <w:sz w:val="28"/>
          <w:szCs w:val="28"/>
        </w:rPr>
        <w:t>(</w:t>
      </w:r>
      <w:proofErr w:type="gramEnd"/>
      <w:r w:rsidRPr="00A83536">
        <w:rPr>
          <w:b/>
          <w:bCs/>
          <w:i/>
          <w:iCs/>
          <w:sz w:val="28"/>
          <w:szCs w:val="28"/>
        </w:rPr>
        <w:t>description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monthly_cost</w:t>
      </w:r>
      <w:proofErr w:type="spellEnd"/>
      <w:r>
        <w:rPr>
          <w:sz w:val="28"/>
          <w:szCs w:val="28"/>
        </w:rPr>
        <w:t>)</w:t>
      </w:r>
    </w:p>
    <w:p w14:paraId="388AD7C9" w14:textId="7B7B2A7E" w:rsidR="00A83536" w:rsidRPr="00530CE8" w:rsidRDefault="00A83536" w:rsidP="00A31765">
      <w:pPr>
        <w:spacing w:after="6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83536">
        <w:rPr>
          <w:b/>
          <w:bCs/>
          <w:sz w:val="28"/>
          <w:szCs w:val="28"/>
        </w:rPr>
        <w:t>ID_</w:t>
      </w:r>
      <w:proofErr w:type="gramStart"/>
      <w:r w:rsidRPr="00A83536">
        <w:rPr>
          <w:b/>
          <w:bCs/>
          <w:sz w:val="28"/>
          <w:szCs w:val="28"/>
        </w:rPr>
        <w:t>INFO</w:t>
      </w:r>
      <w:r>
        <w:rPr>
          <w:sz w:val="28"/>
          <w:szCs w:val="28"/>
        </w:rPr>
        <w:t>(</w:t>
      </w:r>
      <w:proofErr w:type="gramEnd"/>
      <w:r w:rsidRPr="00A83536">
        <w:rPr>
          <w:b/>
          <w:bCs/>
          <w:i/>
          <w:iCs/>
          <w:sz w:val="28"/>
          <w:szCs w:val="28"/>
        </w:rPr>
        <w:t>name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ID_card</w:t>
      </w:r>
      <w:proofErr w:type="spellEnd"/>
      <w:r>
        <w:rPr>
          <w:sz w:val="28"/>
          <w:szCs w:val="28"/>
        </w:rPr>
        <w:t>)</w:t>
      </w:r>
    </w:p>
    <w:p w14:paraId="67B2CEF9" w14:textId="6D846F64" w:rsidR="005D51F1" w:rsidRPr="00530CE8" w:rsidRDefault="005D51F1" w:rsidP="005D51F1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sz w:val="32"/>
          <w:szCs w:val="32"/>
          <w:u w:val="single"/>
        </w:rPr>
      </w:pPr>
      <w:r w:rsidRPr="00530CE8">
        <w:rPr>
          <w:b/>
          <w:bCs/>
          <w:sz w:val="32"/>
          <w:szCs w:val="32"/>
          <w:u w:val="single"/>
        </w:rPr>
        <w:t>Data Types and Ranges</w:t>
      </w:r>
    </w:p>
    <w:p w14:paraId="0247A721" w14:textId="3C9D039E" w:rsidR="005D51F1" w:rsidRPr="00530CE8" w:rsidRDefault="005D51F1" w:rsidP="005D51F1">
      <w:pPr>
        <w:spacing w:after="360"/>
        <w:ind w:left="1135" w:hanging="851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email, phone, 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 xml:space="preserve">, 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</w:t>
      </w:r>
    </w:p>
    <w:p w14:paraId="213F757C" w14:textId="1A8ADB6F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11A404A6" w14:textId="2AB29C6D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>) = {string, max 25}</w:t>
      </w:r>
    </w:p>
    <w:p w14:paraId="0DA7B111" w14:textId="7A5C88A4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>) = {string, max 25}</w:t>
      </w:r>
    </w:p>
    <w:p w14:paraId="674D326B" w14:textId="4C3FFD7A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(email) = {string, max 50}</w:t>
      </w:r>
    </w:p>
    <w:p w14:paraId="762116C9" w14:textId="2F1C8B4F" w:rsidR="005D51F1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(phone) = {string, max 15}</w:t>
      </w:r>
    </w:p>
    <w:p w14:paraId="5E33E17D" w14:textId="33C70EF8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(gender) = {</w:t>
      </w:r>
      <w:proofErr w:type="spellStart"/>
      <w:r w:rsidRPr="00530CE8">
        <w:rPr>
          <w:sz w:val="28"/>
          <w:szCs w:val="28"/>
        </w:rPr>
        <w:t>enum</w:t>
      </w:r>
      <w:proofErr w:type="spellEnd"/>
      <w:r w:rsidRPr="00530CE8">
        <w:rPr>
          <w:sz w:val="28"/>
          <w:szCs w:val="28"/>
        </w:rPr>
        <w:t xml:space="preserve">, </w:t>
      </w:r>
      <w:r w:rsidR="002E02F5" w:rsidRPr="00530CE8">
        <w:rPr>
          <w:sz w:val="28"/>
          <w:szCs w:val="28"/>
        </w:rPr>
        <w:t>(</w:t>
      </w:r>
      <w:r w:rsidRPr="00530CE8">
        <w:rPr>
          <w:sz w:val="28"/>
          <w:szCs w:val="28"/>
        </w:rPr>
        <w:t>„male”, „female”</w:t>
      </w:r>
      <w:r w:rsidR="002E02F5" w:rsidRPr="00530CE8">
        <w:rPr>
          <w:sz w:val="28"/>
          <w:szCs w:val="28"/>
        </w:rPr>
        <w:t>)</w:t>
      </w:r>
      <w:r w:rsidRPr="00530CE8">
        <w:rPr>
          <w:sz w:val="28"/>
          <w:szCs w:val="28"/>
        </w:rPr>
        <w:t>}</w:t>
      </w:r>
    </w:p>
    <w:p w14:paraId="5A0A70BA" w14:textId="4F3637AC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) = {string, max 255}</w:t>
      </w:r>
    </w:p>
    <w:p w14:paraId="778BB41C" w14:textId="232858BB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enum</w:t>
      </w:r>
      <w:proofErr w:type="spellEnd"/>
      <w:r w:rsidRPr="00530CE8">
        <w:rPr>
          <w:sz w:val="28"/>
          <w:szCs w:val="28"/>
        </w:rPr>
        <w:t xml:space="preserve">, </w:t>
      </w:r>
      <w:r w:rsidR="002E02F5" w:rsidRPr="00530CE8">
        <w:rPr>
          <w:sz w:val="28"/>
          <w:szCs w:val="28"/>
        </w:rPr>
        <w:t>(</w:t>
      </w:r>
      <w:r w:rsidRPr="00530CE8">
        <w:rPr>
          <w:sz w:val="28"/>
          <w:szCs w:val="28"/>
        </w:rPr>
        <w:t>„student”, „staff”</w:t>
      </w:r>
      <w:r w:rsidR="002E02F5" w:rsidRPr="00530CE8">
        <w:rPr>
          <w:sz w:val="28"/>
          <w:szCs w:val="28"/>
        </w:rPr>
        <w:t>)</w:t>
      </w:r>
      <w:r w:rsidRPr="00530CE8">
        <w:rPr>
          <w:sz w:val="28"/>
          <w:szCs w:val="28"/>
        </w:rPr>
        <w:t>}</w:t>
      </w:r>
    </w:p>
    <w:p w14:paraId="2BCEB61A" w14:textId="7C5545FB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(dob) = {time</w:t>
      </w:r>
      <w:r w:rsidR="003F64F8" w:rsidRPr="00530CE8">
        <w:rPr>
          <w:sz w:val="28"/>
          <w:szCs w:val="28"/>
        </w:rPr>
        <w:t>, valid</w:t>
      </w:r>
      <w:r w:rsidRPr="00530CE8">
        <w:rPr>
          <w:sz w:val="28"/>
          <w:szCs w:val="28"/>
        </w:rPr>
        <w:t>}</w:t>
      </w:r>
    </w:p>
    <w:p w14:paraId="37991144" w14:textId="746ABFD5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>) = {string, max 15}</w:t>
      </w:r>
    </w:p>
    <w:p w14:paraId="5C01691F" w14:textId="191F5BA9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 = {string, max 25}</w:t>
      </w:r>
    </w:p>
    <w:p w14:paraId="51D8CD9B" w14:textId="3A1E76B1" w:rsidR="003F64F8" w:rsidRPr="00530CE8" w:rsidRDefault="003F64F8" w:rsidP="003F64F8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i/>
          <w:iCs/>
          <w:sz w:val="28"/>
          <w:szCs w:val="28"/>
        </w:rPr>
        <w:t>CARD</w:t>
      </w:r>
      <w:r w:rsidR="00036970" w:rsidRPr="00530CE8">
        <w:rPr>
          <w:b/>
          <w:bCs/>
          <w:i/>
          <w:iCs/>
          <w:sz w:val="28"/>
          <w:szCs w:val="28"/>
        </w:rPr>
        <w:t>_</w:t>
      </w:r>
      <w:proofErr w:type="gramStart"/>
      <w:r w:rsidR="00036970" w:rsidRPr="00530CE8">
        <w:rPr>
          <w:b/>
          <w:bCs/>
          <w:i/>
          <w:iCs/>
          <w:sz w:val="28"/>
          <w:szCs w:val="28"/>
        </w:rPr>
        <w:t>TABLE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</w:t>
      </w:r>
    </w:p>
    <w:p w14:paraId="19CB848E" w14:textId="16D6F3BA" w:rsidR="003F64F8" w:rsidRPr="00530CE8" w:rsidRDefault="003F64F8" w:rsidP="002D5F8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 = {string, max 255}</w:t>
      </w:r>
    </w:p>
    <w:p w14:paraId="1861232D" w14:textId="69E41CA2" w:rsidR="003F64F8" w:rsidRPr="00530CE8" w:rsidRDefault="003F64F8" w:rsidP="003F64F8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 w:rsidR="00410FB4" w:rsidRPr="00530CE8">
        <w:rPr>
          <w:sz w:val="28"/>
          <w:szCs w:val="28"/>
        </w:rPr>
        <w:t>b</w:t>
      </w:r>
      <w:r w:rsidRPr="00530CE8">
        <w:rPr>
          <w:sz w:val="28"/>
          <w:szCs w:val="28"/>
        </w:rPr>
        <w:t>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237979" w:rsidRPr="00530CE8">
        <w:rPr>
          <w:sz w:val="28"/>
          <w:szCs w:val="28"/>
        </w:rPr>
        <w:t>b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57AFDB09" w14:textId="77777777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(bid)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4FC42E4B" w14:textId="6F2B54C8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237979" w:rsidRPr="00530CE8">
        <w:rPr>
          <w:sz w:val="28"/>
          <w:szCs w:val="28"/>
        </w:rPr>
        <w:t>b</w:t>
      </w:r>
      <w:r w:rsidRPr="00530CE8">
        <w:rPr>
          <w:sz w:val="28"/>
          <w:szCs w:val="28"/>
        </w:rPr>
        <w:t>name</w:t>
      </w:r>
      <w:proofErr w:type="spellEnd"/>
      <w:r w:rsidRPr="00530CE8">
        <w:rPr>
          <w:sz w:val="28"/>
          <w:szCs w:val="28"/>
        </w:rPr>
        <w:t>) = {string, max 255}</w:t>
      </w:r>
    </w:p>
    <w:p w14:paraId="3280E0E9" w14:textId="64A44D13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usigned</w:t>
      </w:r>
      <w:proofErr w:type="spellEnd"/>
      <w:r w:rsidRPr="00530CE8">
        <w:rPr>
          <w:sz w:val="28"/>
          <w:szCs w:val="28"/>
        </w:rPr>
        <w:t xml:space="preserve"> integer}</w:t>
      </w:r>
    </w:p>
    <w:p w14:paraId="54C8047D" w14:textId="6C606601" w:rsidR="003F64F8" w:rsidRPr="00530CE8" w:rsidRDefault="003F64F8" w:rsidP="003F64F8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237979" w:rsidRPr="00530CE8">
        <w:rPr>
          <w:sz w:val="28"/>
          <w:szCs w:val="28"/>
        </w:rPr>
        <w:t>b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 = {string, max 255}</w:t>
      </w:r>
    </w:p>
    <w:p w14:paraId="4A71799C" w14:textId="05549B03" w:rsidR="00E74BBC" w:rsidRPr="00530CE8" w:rsidRDefault="00E74BBC" w:rsidP="00E74BBC">
      <w:pPr>
        <w:pStyle w:val="Listaszerbekezds"/>
        <w:spacing w:after="36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lastRenderedPageBreak/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 xml:space="preserve">,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cardid</w:t>
      </w:r>
      <w:proofErr w:type="spellEnd"/>
      <w:r w:rsidRPr="00530CE8">
        <w:rPr>
          <w:i/>
          <w:iCs/>
          <w:sz w:val="28"/>
          <w:szCs w:val="28"/>
        </w:rPr>
        <w:t>, bid</w:t>
      </w:r>
      <w:r w:rsidRPr="00530CE8">
        <w:rPr>
          <w:sz w:val="28"/>
          <w:szCs w:val="28"/>
        </w:rPr>
        <w:t>)</w:t>
      </w:r>
    </w:p>
    <w:p w14:paraId="270A7AF0" w14:textId="05E53B8E" w:rsidR="00E74BBC" w:rsidRPr="00530CE8" w:rsidRDefault="00E74BBC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62284447" w14:textId="4FFD7117" w:rsidR="00E74BBC" w:rsidRPr="00530CE8" w:rsidRDefault="00E74BBC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 xml:space="preserve">(floor) = </w:t>
      </w:r>
      <w:r w:rsidR="003F64F8" w:rsidRPr="00530CE8">
        <w:rPr>
          <w:sz w:val="28"/>
          <w:szCs w:val="28"/>
        </w:rPr>
        <w:t>{unsigned integer}</w:t>
      </w:r>
    </w:p>
    <w:p w14:paraId="15989A7E" w14:textId="301131C3" w:rsidR="003F64F8" w:rsidRPr="00530CE8" w:rsidRDefault="003F64F8" w:rsidP="006C77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) = {unsigned integer}</w:t>
      </w:r>
    </w:p>
    <w:p w14:paraId="6BB53A50" w14:textId="174FF01E" w:rsidR="006C77A4" w:rsidRPr="00530CE8" w:rsidRDefault="006C77A4" w:rsidP="006C77A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CARD</w:t>
      </w:r>
      <w:r w:rsidR="00036970" w:rsidRPr="00530CE8">
        <w:rPr>
          <w:i/>
          <w:iCs/>
          <w:sz w:val="28"/>
          <w:szCs w:val="28"/>
        </w:rPr>
        <w:t>_TABLE</w:t>
      </w:r>
      <w:r w:rsidRPr="00530CE8">
        <w:rPr>
          <w:i/>
          <w:iCs/>
          <w:sz w:val="28"/>
          <w:szCs w:val="28"/>
        </w:rPr>
        <w:t>.cardid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4DE1D500" w14:textId="1F216E6D" w:rsidR="006C77A4" w:rsidRPr="00530CE8" w:rsidRDefault="006C77A4" w:rsidP="006C77A4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BUILDING.bid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2BD7ED90" w14:textId="4AB6B8F6" w:rsidR="00D81191" w:rsidRPr="00530CE8" w:rsidRDefault="00D81191" w:rsidP="00D81191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LOGIN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5613B8" w:rsidRPr="00530CE8">
        <w:rPr>
          <w:sz w:val="28"/>
          <w:szCs w:val="28"/>
        </w:rPr>
        <w:t>l</w:t>
      </w:r>
      <w:r w:rsidR="00237979" w:rsidRPr="00530CE8">
        <w:rPr>
          <w:sz w:val="28"/>
          <w:szCs w:val="28"/>
        </w:rPr>
        <w:t>timestamp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</w:t>
      </w:r>
    </w:p>
    <w:p w14:paraId="634DEDD0" w14:textId="77777777" w:rsidR="00D81191" w:rsidRPr="00530CE8" w:rsidRDefault="00D81191" w:rsidP="00D8119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796C5415" w14:textId="5ADFB7AC" w:rsidR="003F64F8" w:rsidRPr="00530CE8" w:rsidRDefault="00D81191" w:rsidP="00D8119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) = {string, max 32}</w:t>
      </w:r>
    </w:p>
    <w:p w14:paraId="14AF1632" w14:textId="750E6EC0" w:rsidR="00D81191" w:rsidRPr="00530CE8" w:rsidRDefault="00D81191" w:rsidP="00D81191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5613B8" w:rsidRPr="00530CE8">
        <w:rPr>
          <w:sz w:val="28"/>
          <w:szCs w:val="28"/>
        </w:rPr>
        <w:t>l</w:t>
      </w:r>
      <w:r w:rsidR="00237979" w:rsidRPr="00530CE8">
        <w:rPr>
          <w:sz w:val="28"/>
          <w:szCs w:val="28"/>
        </w:rPr>
        <w:t>timestamp</w:t>
      </w:r>
      <w:proofErr w:type="spellEnd"/>
      <w:r w:rsidRPr="00530CE8">
        <w:rPr>
          <w:sz w:val="28"/>
          <w:szCs w:val="28"/>
        </w:rPr>
        <w:t>) = {datetime, valid}</w:t>
      </w:r>
    </w:p>
    <w:p w14:paraId="26A88320" w14:textId="4A9F3992" w:rsidR="00D81191" w:rsidRPr="00530CE8" w:rsidRDefault="00D81191" w:rsidP="00D81191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7A7A931E" w14:textId="77777777" w:rsidR="006C77A4" w:rsidRPr="00530CE8" w:rsidRDefault="006C77A4" w:rsidP="006C77A4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>, semester</w:t>
      </w:r>
      <w:r w:rsidRPr="00530CE8">
        <w:rPr>
          <w:sz w:val="28"/>
          <w:szCs w:val="28"/>
        </w:rPr>
        <w:t>)</w:t>
      </w:r>
    </w:p>
    <w:p w14:paraId="47B3F954" w14:textId="142C259E" w:rsidR="00D81191" w:rsidRPr="00530CE8" w:rsidRDefault="006C77A4" w:rsidP="006C77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(semester) = {string, max 25}</w:t>
      </w:r>
    </w:p>
    <w:p w14:paraId="29535963" w14:textId="77777777" w:rsidR="006C77A4" w:rsidRPr="00530CE8" w:rsidRDefault="006C77A4" w:rsidP="006C77A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94CDA4D" w14:textId="244D7172" w:rsidR="006C77A4" w:rsidRPr="00530CE8" w:rsidRDefault="006C77A4" w:rsidP="006C77A4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ROOM.roomid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49CBA1D9" w14:textId="55FA90DF" w:rsidR="0002554B" w:rsidRPr="00530CE8" w:rsidRDefault="0002554B" w:rsidP="0002554B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845360"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237979" w:rsidRPr="00530CE8">
        <w:rPr>
          <w:b/>
          <w:bCs/>
          <w:sz w:val="28"/>
          <w:szCs w:val="28"/>
        </w:rPr>
        <w:t>ctimestamp</w:t>
      </w:r>
      <w:proofErr w:type="spellEnd"/>
      <w:r w:rsidRPr="00530CE8">
        <w:rPr>
          <w:sz w:val="28"/>
          <w:szCs w:val="28"/>
        </w:rPr>
        <w:t xml:space="preserve">) </w:t>
      </w:r>
    </w:p>
    <w:p w14:paraId="3834B692" w14:textId="48FC6B66" w:rsidR="006C77A4" w:rsidRPr="00530CE8" w:rsidRDefault="00DA1041" w:rsidP="00DA104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845360" w:rsidRPr="00530CE8">
        <w:rPr>
          <w:sz w:val="28"/>
          <w:szCs w:val="28"/>
        </w:rPr>
        <w:t>cevent</w:t>
      </w:r>
      <w:proofErr w:type="spellEnd"/>
      <w:r w:rsidRPr="00530CE8">
        <w:rPr>
          <w:sz w:val="28"/>
          <w:szCs w:val="28"/>
        </w:rPr>
        <w:t>) = {string, max 50}</w:t>
      </w:r>
    </w:p>
    <w:p w14:paraId="2E73936E" w14:textId="76A07DA9" w:rsidR="00DA1041" w:rsidRPr="00530CE8" w:rsidRDefault="00DA1041" w:rsidP="00DA1041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237979" w:rsidRPr="00530CE8">
        <w:rPr>
          <w:sz w:val="28"/>
          <w:szCs w:val="28"/>
        </w:rPr>
        <w:t>ctimestamp</w:t>
      </w:r>
      <w:proofErr w:type="spellEnd"/>
      <w:r w:rsidRPr="00530CE8">
        <w:rPr>
          <w:sz w:val="28"/>
          <w:szCs w:val="28"/>
        </w:rPr>
        <w:t>) = {datetime, valid}</w:t>
      </w:r>
    </w:p>
    <w:p w14:paraId="19C6175C" w14:textId="1D18BC15" w:rsidR="00DA1041" w:rsidRPr="00530CE8" w:rsidRDefault="00DA1041" w:rsidP="00DA104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CARD</w:t>
      </w:r>
      <w:r w:rsidR="00036970" w:rsidRPr="00530CE8">
        <w:rPr>
          <w:i/>
          <w:iCs/>
          <w:sz w:val="28"/>
          <w:szCs w:val="28"/>
        </w:rPr>
        <w:t>_TABLE</w:t>
      </w:r>
      <w:r w:rsidRPr="00530CE8">
        <w:rPr>
          <w:i/>
          <w:iCs/>
          <w:sz w:val="28"/>
          <w:szCs w:val="28"/>
        </w:rPr>
        <w:t>.cardid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F7AE29C" w14:textId="77777777" w:rsidR="00DA1041" w:rsidRPr="00530CE8" w:rsidRDefault="00DA1041" w:rsidP="00DA1041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ROOM.roomid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355D8029" w14:textId="7564D0F2" w:rsidR="002D5F80" w:rsidRPr="00530CE8" w:rsidRDefault="002D5F80" w:rsidP="002D5F80">
      <w:pPr>
        <w:spacing w:after="120"/>
        <w:jc w:val="both"/>
        <w:rPr>
          <w:sz w:val="28"/>
          <w:szCs w:val="28"/>
        </w:rPr>
      </w:pPr>
      <w:r w:rsidRPr="00530CE8">
        <w:rPr>
          <w:sz w:val="28"/>
          <w:szCs w:val="28"/>
        </w:rPr>
        <w:t xml:space="preserve">    </w:t>
      </w:r>
      <w:r w:rsidRPr="00530CE8">
        <w:rPr>
          <w:b/>
          <w:bCs/>
          <w:i/>
          <w:iCs/>
          <w:sz w:val="28"/>
          <w:szCs w:val="28"/>
        </w:rPr>
        <w:t>GEO_</w:t>
      </w:r>
      <w:proofErr w:type="gramStart"/>
      <w:r w:rsidRPr="00530CE8">
        <w:rPr>
          <w:b/>
          <w:bCs/>
          <w:i/>
          <w:iCs/>
          <w:sz w:val="28"/>
          <w:szCs w:val="28"/>
        </w:rPr>
        <w:t>INFO</w:t>
      </w:r>
      <w:r w:rsidRPr="00530CE8">
        <w:rPr>
          <w:sz w:val="28"/>
          <w:szCs w:val="28"/>
        </w:rPr>
        <w:t>(</w:t>
      </w:r>
      <w:proofErr w:type="spellStart"/>
      <w:proofErr w:type="gramEnd"/>
      <w:r w:rsidR="005005A9" w:rsidRPr="00530CE8">
        <w:rPr>
          <w:b/>
          <w:bCs/>
          <w:i/>
          <w:iCs/>
          <w:sz w:val="28"/>
          <w:szCs w:val="28"/>
        </w:rPr>
        <w:t>logid</w:t>
      </w:r>
      <w:proofErr w:type="spellEnd"/>
      <w:r w:rsidR="005005A9" w:rsidRPr="00530CE8">
        <w:rPr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</w:t>
      </w:r>
    </w:p>
    <w:p w14:paraId="1C0275D5" w14:textId="256F27F3" w:rsidR="002D5F80" w:rsidRPr="00530CE8" w:rsidRDefault="002D5F80" w:rsidP="002D5F80">
      <w:pPr>
        <w:ind w:left="284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 = {string, max 255}</w:t>
      </w:r>
    </w:p>
    <w:p w14:paraId="6589E481" w14:textId="141F3055" w:rsidR="005005A9" w:rsidRPr="002D5F80" w:rsidRDefault="002D5F80" w:rsidP="005005A9">
      <w:pPr>
        <w:ind w:left="28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 xml:space="preserve">FOREIGN </w:t>
      </w:r>
      <w:proofErr w:type="gramStart"/>
      <w:r w:rsidRPr="00530CE8">
        <w:rPr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LOGIN</w:t>
      </w:r>
      <w:r w:rsidR="00036970" w:rsidRPr="00530CE8">
        <w:rPr>
          <w:i/>
          <w:iCs/>
          <w:sz w:val="28"/>
          <w:szCs w:val="28"/>
        </w:rPr>
        <w:t>_TABLE</w:t>
      </w:r>
      <w:r w:rsidRPr="00530CE8">
        <w:rPr>
          <w:i/>
          <w:iCs/>
          <w:sz w:val="28"/>
          <w:szCs w:val="28"/>
        </w:rPr>
        <w:t>.ip_address</w:t>
      </w:r>
      <w:proofErr w:type="spellEnd"/>
      <w:r w:rsidR="005005A9" w:rsidRPr="00530CE8">
        <w:rPr>
          <w:i/>
          <w:iCs/>
          <w:sz w:val="28"/>
          <w:szCs w:val="28"/>
        </w:rPr>
        <w:t xml:space="preserve">, </w:t>
      </w:r>
      <w:proofErr w:type="spellStart"/>
      <w:r w:rsidR="005005A9" w:rsidRPr="00530CE8">
        <w:rPr>
          <w:i/>
          <w:iCs/>
          <w:sz w:val="28"/>
          <w:szCs w:val="28"/>
        </w:rPr>
        <w:t>LOGIN.logid</w:t>
      </w:r>
      <w:proofErr w:type="spellEnd"/>
      <w:r w:rsidRPr="00530CE8">
        <w:rPr>
          <w:sz w:val="28"/>
          <w:szCs w:val="28"/>
        </w:rPr>
        <w:t>)</w:t>
      </w:r>
      <w:r w:rsidR="005005A9" w:rsidRPr="00530CE8">
        <w:rPr>
          <w:sz w:val="28"/>
          <w:szCs w:val="28"/>
        </w:rPr>
        <w:t xml:space="preserve">, </w:t>
      </w:r>
    </w:p>
    <w:sectPr w:rsidR="005005A9" w:rsidRPr="002D5F80" w:rsidSect="00CE231F">
      <w:footerReference w:type="default" r:id="rId14"/>
      <w:footerReference w:type="first" r:id="rId15"/>
      <w:pgSz w:w="11906" w:h="16838" w:code="9"/>
      <w:pgMar w:top="720" w:right="720" w:bottom="720" w:left="720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E82F5" w14:textId="77777777" w:rsidR="001C6ABD" w:rsidRPr="00530CE8" w:rsidRDefault="001C6ABD" w:rsidP="00402F50">
      <w:r w:rsidRPr="00530CE8">
        <w:separator/>
      </w:r>
    </w:p>
  </w:endnote>
  <w:endnote w:type="continuationSeparator" w:id="0">
    <w:p w14:paraId="51E97C5B" w14:textId="77777777" w:rsidR="001C6ABD" w:rsidRPr="00530CE8" w:rsidRDefault="001C6ABD" w:rsidP="00402F50">
      <w:r w:rsidRPr="00530C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5CE7" w14:textId="63ECB42F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 w:rsidRPr="00530CE8">
      <w:tab/>
    </w:r>
    <w:r w:rsidRPr="00530CE8">
      <w:fldChar w:fldCharType="begin"/>
    </w:r>
    <w:r w:rsidRPr="00530CE8">
      <w:instrText xml:space="preserve"> PAGE   \* MERGEFORMAT </w:instrText>
    </w:r>
    <w:r w:rsidRPr="00530CE8">
      <w:fldChar w:fldCharType="separate"/>
    </w:r>
    <w:r w:rsidR="00012362" w:rsidRPr="00530CE8">
      <w:t>6</w:t>
    </w:r>
    <w:r w:rsidRPr="00530CE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79B69" w14:textId="77777777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89272" w14:textId="77777777" w:rsidR="001C6ABD" w:rsidRPr="00530CE8" w:rsidRDefault="001C6ABD" w:rsidP="00402F50">
      <w:r w:rsidRPr="00530CE8">
        <w:separator/>
      </w:r>
    </w:p>
  </w:footnote>
  <w:footnote w:type="continuationSeparator" w:id="0">
    <w:p w14:paraId="48D0AB07" w14:textId="77777777" w:rsidR="001C6ABD" w:rsidRPr="00530CE8" w:rsidRDefault="001C6ABD" w:rsidP="00402F50">
      <w:r w:rsidRPr="00530CE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E700D1"/>
    <w:multiLevelType w:val="hybridMultilevel"/>
    <w:tmpl w:val="098C8638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36F388E"/>
    <w:multiLevelType w:val="hybridMultilevel"/>
    <w:tmpl w:val="C212D3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44D"/>
    <w:multiLevelType w:val="hybridMultilevel"/>
    <w:tmpl w:val="FD8C898C"/>
    <w:lvl w:ilvl="0" w:tplc="5A6C7452">
      <w:start w:val="1"/>
      <w:numFmt w:val="decimal"/>
      <w:lvlText w:val="%1."/>
      <w:lvlJc w:val="left"/>
      <w:pPr>
        <w:ind w:left="720" w:hanging="360"/>
      </w:pPr>
      <w:rPr>
        <w:sz w:val="32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9455">
    <w:abstractNumId w:val="4"/>
  </w:num>
  <w:num w:numId="2" w16cid:durableId="515316338">
    <w:abstractNumId w:val="8"/>
  </w:num>
  <w:num w:numId="3" w16cid:durableId="735736523">
    <w:abstractNumId w:val="2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0"/>
  </w:num>
  <w:num w:numId="8" w16cid:durableId="1304042958">
    <w:abstractNumId w:val="0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8"/>
    <w:lvlOverride w:ilvl="0">
      <w:startOverride w:val="1"/>
    </w:lvlOverride>
  </w:num>
  <w:num w:numId="11" w16cid:durableId="412246421">
    <w:abstractNumId w:val="8"/>
    <w:lvlOverride w:ilvl="0">
      <w:startOverride w:val="1"/>
    </w:lvlOverride>
  </w:num>
  <w:num w:numId="12" w16cid:durableId="1610241537">
    <w:abstractNumId w:val="8"/>
    <w:lvlOverride w:ilvl="0">
      <w:startOverride w:val="1"/>
    </w:lvlOverride>
  </w:num>
  <w:num w:numId="13" w16cid:durableId="849956144">
    <w:abstractNumId w:val="8"/>
  </w:num>
  <w:num w:numId="14" w16cid:durableId="677922739">
    <w:abstractNumId w:val="8"/>
    <w:lvlOverride w:ilvl="0">
      <w:startOverride w:val="1"/>
    </w:lvlOverride>
  </w:num>
  <w:num w:numId="15" w16cid:durableId="249200229">
    <w:abstractNumId w:val="1"/>
  </w:num>
  <w:num w:numId="16" w16cid:durableId="1702244856">
    <w:abstractNumId w:val="6"/>
  </w:num>
  <w:num w:numId="17" w16cid:durableId="835148420">
    <w:abstractNumId w:val="7"/>
  </w:num>
  <w:num w:numId="18" w16cid:durableId="1285306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554B"/>
    <w:rsid w:val="0003142F"/>
    <w:rsid w:val="00032C0B"/>
    <w:rsid w:val="00036055"/>
    <w:rsid w:val="00036970"/>
    <w:rsid w:val="00056DF2"/>
    <w:rsid w:val="000638B8"/>
    <w:rsid w:val="000730E4"/>
    <w:rsid w:val="00083CA1"/>
    <w:rsid w:val="00086913"/>
    <w:rsid w:val="00096854"/>
    <w:rsid w:val="000A13A3"/>
    <w:rsid w:val="000A4E1F"/>
    <w:rsid w:val="000B54A5"/>
    <w:rsid w:val="000B59BE"/>
    <w:rsid w:val="000C7BCF"/>
    <w:rsid w:val="0010025D"/>
    <w:rsid w:val="00113495"/>
    <w:rsid w:val="00130CB1"/>
    <w:rsid w:val="001425B1"/>
    <w:rsid w:val="001609C0"/>
    <w:rsid w:val="00182EC8"/>
    <w:rsid w:val="001C4188"/>
    <w:rsid w:val="001C6720"/>
    <w:rsid w:val="001C6ABD"/>
    <w:rsid w:val="001C7F5D"/>
    <w:rsid w:val="001F3446"/>
    <w:rsid w:val="001F50A6"/>
    <w:rsid w:val="00203A33"/>
    <w:rsid w:val="00207A03"/>
    <w:rsid w:val="0021040A"/>
    <w:rsid w:val="0022549B"/>
    <w:rsid w:val="00237979"/>
    <w:rsid w:val="002670F2"/>
    <w:rsid w:val="00267D3B"/>
    <w:rsid w:val="00270C02"/>
    <w:rsid w:val="002879F2"/>
    <w:rsid w:val="002B2134"/>
    <w:rsid w:val="002B48C9"/>
    <w:rsid w:val="002D35FE"/>
    <w:rsid w:val="002D5F80"/>
    <w:rsid w:val="002E02F5"/>
    <w:rsid w:val="002E2604"/>
    <w:rsid w:val="002E35EC"/>
    <w:rsid w:val="002E7073"/>
    <w:rsid w:val="002F4136"/>
    <w:rsid w:val="00303042"/>
    <w:rsid w:val="0031358B"/>
    <w:rsid w:val="003156EC"/>
    <w:rsid w:val="00316151"/>
    <w:rsid w:val="00322B15"/>
    <w:rsid w:val="0032423C"/>
    <w:rsid w:val="00352069"/>
    <w:rsid w:val="00357D0D"/>
    <w:rsid w:val="0038639E"/>
    <w:rsid w:val="003A243D"/>
    <w:rsid w:val="003B125B"/>
    <w:rsid w:val="003B1866"/>
    <w:rsid w:val="003F64F8"/>
    <w:rsid w:val="0040218F"/>
    <w:rsid w:val="00402F50"/>
    <w:rsid w:val="00405EB7"/>
    <w:rsid w:val="0040660C"/>
    <w:rsid w:val="00410FB4"/>
    <w:rsid w:val="004116B9"/>
    <w:rsid w:val="00445A1E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5CBE"/>
    <w:rsid w:val="004E5FBA"/>
    <w:rsid w:val="005005A9"/>
    <w:rsid w:val="00507543"/>
    <w:rsid w:val="005148DB"/>
    <w:rsid w:val="005276F1"/>
    <w:rsid w:val="00530CE8"/>
    <w:rsid w:val="00533EAC"/>
    <w:rsid w:val="00534E32"/>
    <w:rsid w:val="00537E8D"/>
    <w:rsid w:val="0054241C"/>
    <w:rsid w:val="00543EE0"/>
    <w:rsid w:val="00556B13"/>
    <w:rsid w:val="005613B8"/>
    <w:rsid w:val="005841D2"/>
    <w:rsid w:val="00597E28"/>
    <w:rsid w:val="005A604D"/>
    <w:rsid w:val="005A7F3A"/>
    <w:rsid w:val="005B52A1"/>
    <w:rsid w:val="005B7192"/>
    <w:rsid w:val="005C2E49"/>
    <w:rsid w:val="005C2F5B"/>
    <w:rsid w:val="005D51F1"/>
    <w:rsid w:val="005D5CEE"/>
    <w:rsid w:val="005D62D9"/>
    <w:rsid w:val="005F6AB5"/>
    <w:rsid w:val="0063280A"/>
    <w:rsid w:val="006401F4"/>
    <w:rsid w:val="00680CD7"/>
    <w:rsid w:val="00681B86"/>
    <w:rsid w:val="006825D3"/>
    <w:rsid w:val="00693FD2"/>
    <w:rsid w:val="00697A9B"/>
    <w:rsid w:val="006A4F4E"/>
    <w:rsid w:val="006B287E"/>
    <w:rsid w:val="006B52C9"/>
    <w:rsid w:val="006C77A4"/>
    <w:rsid w:val="006D0D37"/>
    <w:rsid w:val="006F230B"/>
    <w:rsid w:val="00723352"/>
    <w:rsid w:val="00746E47"/>
    <w:rsid w:val="00757BC5"/>
    <w:rsid w:val="007804F4"/>
    <w:rsid w:val="007B09F2"/>
    <w:rsid w:val="007B7160"/>
    <w:rsid w:val="007E4513"/>
    <w:rsid w:val="007E7D34"/>
    <w:rsid w:val="00824167"/>
    <w:rsid w:val="00826A39"/>
    <w:rsid w:val="00842494"/>
    <w:rsid w:val="00845126"/>
    <w:rsid w:val="00845360"/>
    <w:rsid w:val="008465F7"/>
    <w:rsid w:val="008616F8"/>
    <w:rsid w:val="008626B6"/>
    <w:rsid w:val="00864379"/>
    <w:rsid w:val="008740BF"/>
    <w:rsid w:val="008A2ACD"/>
    <w:rsid w:val="008A6C96"/>
    <w:rsid w:val="008B1AB2"/>
    <w:rsid w:val="008B6694"/>
    <w:rsid w:val="008C089C"/>
    <w:rsid w:val="008C3D48"/>
    <w:rsid w:val="008E2628"/>
    <w:rsid w:val="008F3970"/>
    <w:rsid w:val="008F473A"/>
    <w:rsid w:val="00926629"/>
    <w:rsid w:val="009361C4"/>
    <w:rsid w:val="0094077D"/>
    <w:rsid w:val="00950F31"/>
    <w:rsid w:val="00954972"/>
    <w:rsid w:val="00954F25"/>
    <w:rsid w:val="0095607F"/>
    <w:rsid w:val="00966BB1"/>
    <w:rsid w:val="00973BA9"/>
    <w:rsid w:val="0098503C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1765"/>
    <w:rsid w:val="00A332D0"/>
    <w:rsid w:val="00A33C17"/>
    <w:rsid w:val="00A55623"/>
    <w:rsid w:val="00A6121C"/>
    <w:rsid w:val="00A6211D"/>
    <w:rsid w:val="00A72F2E"/>
    <w:rsid w:val="00A75FC3"/>
    <w:rsid w:val="00A76F97"/>
    <w:rsid w:val="00A83536"/>
    <w:rsid w:val="00A90050"/>
    <w:rsid w:val="00AC247F"/>
    <w:rsid w:val="00AC651D"/>
    <w:rsid w:val="00AD77F8"/>
    <w:rsid w:val="00AE0F4B"/>
    <w:rsid w:val="00AE49E0"/>
    <w:rsid w:val="00B02692"/>
    <w:rsid w:val="00B107F2"/>
    <w:rsid w:val="00B1628F"/>
    <w:rsid w:val="00B2740D"/>
    <w:rsid w:val="00B37FE1"/>
    <w:rsid w:val="00B52BCC"/>
    <w:rsid w:val="00B81C16"/>
    <w:rsid w:val="00B86236"/>
    <w:rsid w:val="00BC1D68"/>
    <w:rsid w:val="00BC55D0"/>
    <w:rsid w:val="00BC6D59"/>
    <w:rsid w:val="00BD63C3"/>
    <w:rsid w:val="00BD7615"/>
    <w:rsid w:val="00BE59FE"/>
    <w:rsid w:val="00BF10E4"/>
    <w:rsid w:val="00BF13CA"/>
    <w:rsid w:val="00C041FB"/>
    <w:rsid w:val="00C106BE"/>
    <w:rsid w:val="00C15EB7"/>
    <w:rsid w:val="00C401F4"/>
    <w:rsid w:val="00C42628"/>
    <w:rsid w:val="00C47342"/>
    <w:rsid w:val="00C55637"/>
    <w:rsid w:val="00C56096"/>
    <w:rsid w:val="00C56E0B"/>
    <w:rsid w:val="00C8527B"/>
    <w:rsid w:val="00C910EF"/>
    <w:rsid w:val="00CA5664"/>
    <w:rsid w:val="00CB2B92"/>
    <w:rsid w:val="00CC4B28"/>
    <w:rsid w:val="00CD37BA"/>
    <w:rsid w:val="00CE231F"/>
    <w:rsid w:val="00CE463A"/>
    <w:rsid w:val="00CF68FD"/>
    <w:rsid w:val="00D2466E"/>
    <w:rsid w:val="00D26B5E"/>
    <w:rsid w:val="00D30828"/>
    <w:rsid w:val="00D30A73"/>
    <w:rsid w:val="00D346A0"/>
    <w:rsid w:val="00D3515E"/>
    <w:rsid w:val="00D62D1C"/>
    <w:rsid w:val="00D76187"/>
    <w:rsid w:val="00D81191"/>
    <w:rsid w:val="00D817CE"/>
    <w:rsid w:val="00DA1041"/>
    <w:rsid w:val="00DA7F31"/>
    <w:rsid w:val="00DB12A0"/>
    <w:rsid w:val="00DB720A"/>
    <w:rsid w:val="00DC0199"/>
    <w:rsid w:val="00DC331C"/>
    <w:rsid w:val="00DD6474"/>
    <w:rsid w:val="00DE23EF"/>
    <w:rsid w:val="00DE3BF5"/>
    <w:rsid w:val="00DF2CFE"/>
    <w:rsid w:val="00DF75A4"/>
    <w:rsid w:val="00E3627F"/>
    <w:rsid w:val="00E433E6"/>
    <w:rsid w:val="00E444DB"/>
    <w:rsid w:val="00E673D8"/>
    <w:rsid w:val="00E739BF"/>
    <w:rsid w:val="00E74BBC"/>
    <w:rsid w:val="00EA130B"/>
    <w:rsid w:val="00EA5D04"/>
    <w:rsid w:val="00ED17DF"/>
    <w:rsid w:val="00EE24F7"/>
    <w:rsid w:val="00EE749F"/>
    <w:rsid w:val="00EF0431"/>
    <w:rsid w:val="00EF325A"/>
    <w:rsid w:val="00EF4DA3"/>
    <w:rsid w:val="00EF77FA"/>
    <w:rsid w:val="00F01BCD"/>
    <w:rsid w:val="00F03B77"/>
    <w:rsid w:val="00F12FD5"/>
    <w:rsid w:val="00F15460"/>
    <w:rsid w:val="00F225E4"/>
    <w:rsid w:val="00F2290B"/>
    <w:rsid w:val="00F30977"/>
    <w:rsid w:val="00F31089"/>
    <w:rsid w:val="00F35EBD"/>
    <w:rsid w:val="00F37E77"/>
    <w:rsid w:val="00F509ED"/>
    <w:rsid w:val="00F57F44"/>
    <w:rsid w:val="00F61E05"/>
    <w:rsid w:val="00F802FB"/>
    <w:rsid w:val="00F909C9"/>
    <w:rsid w:val="00F91F91"/>
    <w:rsid w:val="00F94734"/>
    <w:rsid w:val="00F968C2"/>
    <w:rsid w:val="00FA7DD9"/>
    <w:rsid w:val="00FC43E2"/>
    <w:rsid w:val="00FE1039"/>
    <w:rsid w:val="00FE1A22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CE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451</TotalTime>
  <Pages>5</Pages>
  <Words>588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Attila Hoki</cp:lastModifiedBy>
  <cp:revision>61</cp:revision>
  <cp:lastPrinted>2025-03-01T21:10:00Z</cp:lastPrinted>
  <dcterms:created xsi:type="dcterms:W3CDTF">2022-04-28T10:09:00Z</dcterms:created>
  <dcterms:modified xsi:type="dcterms:W3CDTF">2025-03-14T22:18:00Z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